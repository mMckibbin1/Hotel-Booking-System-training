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479BA26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B77DC8D2A7054EBA9EC79B7017EE11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3E4C0BBD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066B395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A84673F" w14:textId="33A53A49" w:rsidR="00A340F2" w:rsidRDefault="00A340F2" w:rsidP="002F5404"/>
        </w:tc>
      </w:tr>
      <w:tr w:rsidR="00A340F2" w14:paraId="7314CD0E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CE70A9C" w14:textId="77777777" w:rsidR="00A340F2" w:rsidRPr="00064E3E" w:rsidRDefault="00E65B79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18E865C029EA4D719F3979BCD8DD4BC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68EF576" w14:textId="6EBDFEB7" w:rsidR="00A340F2" w:rsidRPr="00064E3E" w:rsidRDefault="00882231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2019-09-20</w:t>
            </w:r>
          </w:p>
        </w:tc>
        <w:tc>
          <w:tcPr>
            <w:tcW w:w="3539" w:type="dxa"/>
            <w:hideMark/>
          </w:tcPr>
          <w:p w14:paraId="656B9432" w14:textId="77777777" w:rsidR="00A340F2" w:rsidRPr="00064E3E" w:rsidRDefault="00E65B79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8BBE6F4B25A4FDFA08E581C6C9A726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B212465" w14:textId="092A55F4" w:rsidR="00A340F2" w:rsidRPr="00064E3E" w:rsidRDefault="00882231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123</w:t>
            </w:r>
          </w:p>
        </w:tc>
        <w:tc>
          <w:tcPr>
            <w:tcW w:w="3539" w:type="dxa"/>
            <w:hideMark/>
          </w:tcPr>
          <w:p w14:paraId="717E158C" w14:textId="4CC64AC3" w:rsidR="00A340F2" w:rsidRPr="00064E3E" w:rsidRDefault="0088223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Python Hotel</w:t>
            </w:r>
          </w:p>
          <w:p w14:paraId="0D0D9A91" w14:textId="2C5AC0D7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Street</w:t>
            </w:r>
          </w:p>
          <w:p w14:paraId="4AF6A495" w14:textId="1CBFCF38" w:rsidR="00A340F2" w:rsidRPr="00882231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City</w:t>
            </w:r>
          </w:p>
        </w:tc>
      </w:tr>
      <w:tr w:rsidR="00A340F2" w14:paraId="03F96BF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000B85A1" w14:textId="77777777" w:rsidR="00A340F2" w:rsidRPr="00064E3E" w:rsidRDefault="00E65B79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6AD06FAB73A4BDEAA44032828168D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5512288F" w14:textId="7CA65D79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  <w:p w14:paraId="479B872A" w14:textId="1F5F4C9D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349D2216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B3178F1" w14:textId="77777777" w:rsidR="00A340F2" w:rsidRDefault="00A340F2" w:rsidP="002F5404">
            <w:pPr>
              <w:jc w:val="center"/>
            </w:pPr>
          </w:p>
        </w:tc>
      </w:tr>
    </w:tbl>
    <w:p w14:paraId="12AF1E2D" w14:textId="77777777" w:rsidR="00A340F2" w:rsidRDefault="00A340F2" w:rsidP="002F5404">
      <w:pPr>
        <w:rPr>
          <w:noProof/>
        </w:rPr>
      </w:pPr>
    </w:p>
    <w:p w14:paraId="1C374AA5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6026"/>
        <w:gridCol w:w="2304"/>
        <w:gridCol w:w="2195"/>
      </w:tblGrid>
      <w:tr w:rsidR="0050288F" w14:paraId="1449771B" w14:textId="77777777" w:rsidTr="004C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6026" w:type="dxa"/>
            <w:hideMark/>
          </w:tcPr>
          <w:p w14:paraId="34D78E94" w14:textId="25E4016C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  <w:r>
              <w:t>Price BreakDown</w:t>
            </w:r>
          </w:p>
        </w:tc>
        <w:tc>
          <w:tcPr>
            <w:tcW w:w="2304" w:type="dxa"/>
            <w:hideMark/>
          </w:tcPr>
          <w:p w14:paraId="4C8597C3" w14:textId="2A0ED64F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3C1BDF12" w14:textId="71CD3782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616AF7CF" w14:textId="77777777" w:rsidR="000E7C40" w:rsidRDefault="000E7C40"/>
    <w:p w14:paraId="5FB1B875" w14:textId="77777777" w:rsidR="000E7C40" w:rsidRDefault="000E7C40"/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1"/>
        <w:gridCol w:w="5918"/>
        <w:gridCol w:w="2196"/>
      </w:tblGrid>
      <w:tr w:rsidR="00F758BE" w14:paraId="43A80716" w14:textId="77777777" w:rsidTr="00C63A10">
        <w:trPr>
          <w:trHeight w:hRule="exact" w:val="704"/>
        </w:trPr>
        <w:tc>
          <w:tcPr>
            <w:tcW w:w="2413" w:type="dxa"/>
          </w:tcPr>
          <w:p w14:paraId="00B3CBFD" w14:textId="77777777" w:rsidR="00F758BE" w:rsidRDefault="00F758BE" w:rsidP="00EB63A0">
            <w:pPr>
              <w:pStyle w:val="Normalright"/>
            </w:pPr>
          </w:p>
        </w:tc>
        <w:tc>
          <w:tcPr>
            <w:tcW w:w="5925" w:type="dxa"/>
          </w:tcPr>
          <w:p w14:paraId="0CA556EB" w14:textId="2B7679A2" w:rsidR="00F758BE" w:rsidRPr="00F758BE" w:rsidRDefault="00F758BE" w:rsidP="00F758BE">
            <w:pPr>
              <w:pStyle w:val="Style1"/>
              <w:framePr w:wrap="around"/>
            </w:pPr>
            <w:r w:rsidRPr="00F758BE">
              <w:t>Description</w:t>
            </w:r>
          </w:p>
        </w:tc>
        <w:tc>
          <w:tcPr>
            <w:tcW w:w="2197" w:type="dxa"/>
          </w:tcPr>
          <w:p w14:paraId="3E043D14" w14:textId="63DE8FB8" w:rsidR="00F758BE" w:rsidRPr="00F758BE" w:rsidRDefault="00F758BE" w:rsidP="00F758BE">
            <w:pPr>
              <w:pStyle w:val="Style1"/>
              <w:framePr w:wrap="around"/>
            </w:pPr>
            <w:r w:rsidRPr="00F758BE">
              <w:t>Cost</w:t>
            </w:r>
          </w:p>
        </w:tc>
      </w:tr>
      <w:tr w:rsidR="00C446B0" w14:paraId="70E10446" w14:textId="77777777" w:rsidTr="00C63A10">
        <w:trPr>
          <w:trHeight w:hRule="exact" w:val="704"/>
        </w:trPr>
        <w:tc>
          <w:tcPr>
            <w:tcW w:w="2413" w:type="dxa"/>
          </w:tcPr>
          <w:p w14:paraId="3FFE4ECC" w14:textId="6BFF723B" w:rsidR="00C446B0" w:rsidRDefault="00C446B0" w:rsidP="00EB63A0">
            <w:pPr>
              <w:pStyle w:val="Normalright"/>
            </w:pPr>
            <w:r>
              <w:t>Guests</w:t>
            </w:r>
          </w:p>
        </w:tc>
        <w:tc>
          <w:tcPr>
            <w:tcW w:w="5925" w:type="dxa"/>
          </w:tcPr>
          <w:p w14:paraId="1E42401F" w14:textId="49E8918F" w:rsidR="00C446B0" w:rsidRDefault="00C446B0" w:rsidP="00EB63A0">
            <w:pPr>
              <w:pStyle w:val="Normalright"/>
            </w:pPr>
            <w:r>
              <w:t>Cost per head</w:t>
            </w:r>
            <w:r w:rsidR="00C63A10">
              <w:t xml:space="preserve">: </w:t>
            </w:r>
            <w:r>
              <w:t>30.0</w:t>
            </w:r>
            <w:r>
              <w:t xml:space="preserve"> * number of guests</w:t>
            </w:r>
            <w:r w:rsidR="00C63A10">
              <w:t xml:space="preserve">: </w:t>
            </w:r>
            <w:r>
              <w:t>1</w:t>
            </w:r>
          </w:p>
        </w:tc>
        <w:tc>
          <w:tcPr>
            <w:tcW w:w="2197" w:type="dxa"/>
          </w:tcPr>
          <w:p w14:paraId="6EA2A6AC" w14:textId="225DA7FB" w:rsidR="00C446B0" w:rsidRDefault="005804BB" w:rsidP="00EB63A0">
            <w:pPr>
              <w:pStyle w:val="Normalright"/>
            </w:pPr>
            <w:r>
              <w:rPr>
                <w:lang w:eastAsia="ja-JP"/>
              </w:rPr>
              <w:t>30.0</w:t>
            </w:r>
          </w:p>
        </w:tc>
      </w:tr>
      <w:tr w:rsidR="00C446B0" w14:paraId="7C5E6FA2" w14:textId="77777777" w:rsidTr="00C63A10">
        <w:trPr>
          <w:trHeight w:hRule="exact" w:val="714"/>
        </w:trPr>
        <w:tc>
          <w:tcPr>
            <w:tcW w:w="2413" w:type="dxa"/>
          </w:tcPr>
          <w:p w14:paraId="036DF1F0" w14:textId="4E911A2D" w:rsidR="00C446B0" w:rsidRDefault="00C446B0" w:rsidP="00EB63A0">
            <w:pPr>
              <w:pStyle w:val="Normalright"/>
            </w:pPr>
            <w:r>
              <w:t>Band Price</w:t>
            </w:r>
          </w:p>
        </w:tc>
        <w:tc>
          <w:tcPr>
            <w:tcW w:w="5925" w:type="dxa"/>
          </w:tcPr>
          <w:p w14:paraId="5D866680" w14:textId="31EFB582" w:rsidR="00C446B0" w:rsidRDefault="00C63A10" w:rsidP="00EB63A0">
            <w:pPr>
              <w:pStyle w:val="Normalright"/>
            </w:pPr>
            <w:r>
              <w:t xml:space="preserve">Band Name: </w:t>
            </w:r>
            <w:r>
              <w:t>Lil' Febrezey</w:t>
            </w:r>
          </w:p>
        </w:tc>
        <w:tc>
          <w:tcPr>
            <w:tcW w:w="2197" w:type="dxa"/>
          </w:tcPr>
          <w:p w14:paraId="08172E78" w14:textId="7E0214E8" w:rsidR="00C446B0" w:rsidRDefault="005804BB" w:rsidP="00EB63A0">
            <w:pPr>
              <w:pStyle w:val="Normalright"/>
            </w:pPr>
            <w:r>
              <w:rPr>
                <w:lang w:eastAsia="ja-JP"/>
              </w:rPr>
              <w:t>100</w:t>
            </w:r>
          </w:p>
        </w:tc>
      </w:tr>
      <w:tr w:rsidR="00C446B0" w14:paraId="7AD3E8C0" w14:textId="77777777" w:rsidTr="00C63A10">
        <w:trPr>
          <w:trHeight w:hRule="exact" w:val="695"/>
        </w:trPr>
        <w:tc>
          <w:tcPr>
            <w:tcW w:w="2413" w:type="dxa"/>
          </w:tcPr>
          <w:p w14:paraId="4DED82FA" w14:textId="17827021" w:rsidR="00C446B0" w:rsidRDefault="00C63A10" w:rsidP="00EB63A0">
            <w:pPr>
              <w:pStyle w:val="Normalright"/>
            </w:pPr>
            <w:r>
              <w:t>Cost per Day</w:t>
            </w:r>
          </w:p>
        </w:tc>
        <w:tc>
          <w:tcPr>
            <w:tcW w:w="5925" w:type="dxa"/>
          </w:tcPr>
          <w:p w14:paraId="79DC5169" w14:textId="230F1873" w:rsidR="00C446B0" w:rsidRDefault="00C63A10" w:rsidP="00EB63A0">
            <w:pPr>
              <w:pStyle w:val="Normalright"/>
            </w:pPr>
            <w:r>
              <w:t>The price for the guests</w:t>
            </w:r>
            <w:r w:rsidR="00F758BE">
              <w:t xml:space="preserve">: </w:t>
            </w:r>
            <w:r>
              <w:t>30.0</w:t>
            </w:r>
            <w:r>
              <w:t>* the number of days</w:t>
            </w:r>
            <w:r w:rsidR="00F758BE">
              <w:t xml:space="preserve">: </w:t>
            </w:r>
            <w:r>
              <w:t>N/A</w:t>
            </w:r>
          </w:p>
        </w:tc>
        <w:tc>
          <w:tcPr>
            <w:tcW w:w="2197" w:type="dxa"/>
          </w:tcPr>
          <w:p w14:paraId="142C1951" w14:textId="30E9087C" w:rsidR="00C446B0" w:rsidRDefault="005804BB" w:rsidP="00EB63A0">
            <w:pPr>
              <w:pStyle w:val="Normalright"/>
            </w:pPr>
            <w:r>
              <w:rPr>
                <w:lang w:eastAsia="ja-JP"/>
              </w:rPr>
              <w:t>N/A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96E553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BCC3B51" w14:textId="77777777" w:rsidR="00A340F2" w:rsidRDefault="00E65B79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CCB9F287E4124E0FB03B3B1A3928773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50C7195" w14:textId="69039CF2" w:rsidR="00A340F2" w:rsidRDefault="00091454" w:rsidP="002F5404">
            <w:pPr>
              <w:jc w:val="right"/>
            </w:pPr>
            <w:r>
              <w:t>130.0</w:t>
            </w:r>
          </w:p>
        </w:tc>
      </w:tr>
      <w:tr w:rsidR="00A340F2" w14:paraId="7E6D132C" w14:textId="77777777" w:rsidTr="00EB63A0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8C72094" w14:textId="440F40D2" w:rsidR="00A340F2" w:rsidRDefault="00C446B0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A399746" w14:textId="5ADB4432" w:rsidR="00A340F2" w:rsidRDefault="00E65B79" w:rsidP="002F5404">
            <w:pPr>
              <w:jc w:val="right"/>
            </w:pPr>
            <w:r>
              <w:t>26.0</w:t>
            </w:r>
          </w:p>
        </w:tc>
      </w:tr>
      <w:tr w:rsidR="00A340F2" w14:paraId="6FC0FAAB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91A056A093AF49C18DA2393A815D678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9856869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E034D80" w14:textId="576DAB70" w:rsidR="00A340F2" w:rsidRDefault="00E65B79" w:rsidP="002F5404">
            <w:pPr>
              <w:jc w:val="right"/>
            </w:pPr>
            <w:r>
              <w:t>156.0</w:t>
            </w:r>
          </w:p>
        </w:tc>
      </w:tr>
    </w:tbl>
    <w:p w14:paraId="595D63C9" w14:textId="77777777" w:rsidR="007201A7" w:rsidRPr="00A340F2" w:rsidRDefault="007201A7" w:rsidP="00A36725"/>
    <w:sectPr w:rsidR="007201A7" w:rsidRPr="00A340F2" w:rsidSect="002B06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60C5" w14:textId="77777777" w:rsidR="00882231" w:rsidRDefault="00882231">
      <w:pPr>
        <w:spacing w:line="240" w:lineRule="auto"/>
      </w:pPr>
      <w:r>
        <w:separator/>
      </w:r>
    </w:p>
    <w:p w14:paraId="5CB65129" w14:textId="77777777" w:rsidR="00882231" w:rsidRDefault="00882231"/>
  </w:endnote>
  <w:endnote w:type="continuationSeparator" w:id="0">
    <w:p w14:paraId="1B84259F" w14:textId="77777777" w:rsidR="00882231" w:rsidRDefault="00882231">
      <w:pPr>
        <w:spacing w:line="240" w:lineRule="auto"/>
      </w:pPr>
      <w:r>
        <w:continuationSeparator/>
      </w:r>
    </w:p>
    <w:p w14:paraId="37A3F8B0" w14:textId="77777777" w:rsidR="00882231" w:rsidRDefault="00882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35FB" w14:textId="77777777" w:rsidR="002E3B0C" w:rsidRDefault="002E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122EB" w14:textId="77777777" w:rsidR="007201A7" w:rsidRDefault="007201A7">
    <w:pPr>
      <w:pStyle w:val="Footer"/>
    </w:pPr>
  </w:p>
  <w:p w14:paraId="4AB55721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18E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B48600" wp14:editId="36859B3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52FF5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4860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952FF5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F1C7" w14:textId="77777777" w:rsidR="00882231" w:rsidRDefault="00882231">
      <w:pPr>
        <w:spacing w:line="240" w:lineRule="auto"/>
      </w:pPr>
      <w:r>
        <w:separator/>
      </w:r>
    </w:p>
    <w:p w14:paraId="67E72413" w14:textId="77777777" w:rsidR="00882231" w:rsidRDefault="00882231"/>
  </w:footnote>
  <w:footnote w:type="continuationSeparator" w:id="0">
    <w:p w14:paraId="5EA2474B" w14:textId="77777777" w:rsidR="00882231" w:rsidRDefault="00882231">
      <w:pPr>
        <w:spacing w:line="240" w:lineRule="auto"/>
      </w:pPr>
      <w:r>
        <w:continuationSeparator/>
      </w:r>
    </w:p>
    <w:p w14:paraId="1295E04A" w14:textId="77777777" w:rsidR="00882231" w:rsidRDefault="008822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80A6" w14:textId="77777777" w:rsidR="002E3B0C" w:rsidRDefault="002E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F91E" w14:textId="77777777" w:rsidR="007201A7" w:rsidRDefault="007201A7"/>
  <w:p w14:paraId="10619E03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BD94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C50556" wp14:editId="4E6A7FC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1934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C5055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EA1934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1"/>
    <w:rsid w:val="00064E3E"/>
    <w:rsid w:val="00077551"/>
    <w:rsid w:val="00091454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3B0C"/>
    <w:rsid w:val="002E7603"/>
    <w:rsid w:val="002F5404"/>
    <w:rsid w:val="00316D06"/>
    <w:rsid w:val="003D23A0"/>
    <w:rsid w:val="004858C9"/>
    <w:rsid w:val="004870D2"/>
    <w:rsid w:val="004A10E9"/>
    <w:rsid w:val="004C1D67"/>
    <w:rsid w:val="0050288F"/>
    <w:rsid w:val="005804BB"/>
    <w:rsid w:val="005E394D"/>
    <w:rsid w:val="005F59B7"/>
    <w:rsid w:val="00662DFA"/>
    <w:rsid w:val="006B4542"/>
    <w:rsid w:val="006F038A"/>
    <w:rsid w:val="007201A7"/>
    <w:rsid w:val="007B4FC5"/>
    <w:rsid w:val="007E0DF2"/>
    <w:rsid w:val="007E1D3F"/>
    <w:rsid w:val="008376C0"/>
    <w:rsid w:val="00865DB9"/>
    <w:rsid w:val="00882231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446B0"/>
    <w:rsid w:val="00C63A10"/>
    <w:rsid w:val="00CE3710"/>
    <w:rsid w:val="00CF2287"/>
    <w:rsid w:val="00D33124"/>
    <w:rsid w:val="00D73210"/>
    <w:rsid w:val="00E65B79"/>
    <w:rsid w:val="00EB63A0"/>
    <w:rsid w:val="00EC16CD"/>
    <w:rsid w:val="00F65B05"/>
    <w:rsid w:val="00F758B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532B9E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7DC8D2A7054EBA9EC79B7017EE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7BAE-A2F9-41AF-B0B5-1FC4FEEE1CEC}"/>
      </w:docPartPr>
      <w:docPartBody>
        <w:p w:rsidR="002B1350" w:rsidRDefault="005F2028">
          <w:pPr>
            <w:pStyle w:val="B77DC8D2A7054EBA9EC79B7017EE1161"/>
          </w:pPr>
          <w:r w:rsidRPr="00064E3E">
            <w:t>INVOICe</w:t>
          </w:r>
        </w:p>
      </w:docPartBody>
    </w:docPart>
    <w:docPart>
      <w:docPartPr>
        <w:name w:val="18E865C029EA4D719F3979BCD8DD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B3B9-37AB-429D-8DF4-50C061A9BAEB}"/>
      </w:docPartPr>
      <w:docPartBody>
        <w:p w:rsidR="002B1350" w:rsidRDefault="005F2028">
          <w:pPr>
            <w:pStyle w:val="18E865C029EA4D719F3979BCD8DD4BC4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78BBE6F4B25A4FDFA08E581C6C9A7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F7DA-9292-475B-B893-2CBA7CD68CED}"/>
      </w:docPartPr>
      <w:docPartBody>
        <w:p w:rsidR="002B1350" w:rsidRDefault="005F2028">
          <w:pPr>
            <w:pStyle w:val="78BBE6F4B25A4FDFA08E581C6C9A726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F6AD06FAB73A4BDEAA4403282816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950F-0B4D-48E7-A767-231AA3A73E62}"/>
      </w:docPartPr>
      <w:docPartBody>
        <w:p w:rsidR="002B1350" w:rsidRDefault="005F2028">
          <w:pPr>
            <w:pStyle w:val="F6AD06FAB73A4BDEAA44032828168D92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CCB9F287E4124E0FB03B3B1A3928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B2EB-6182-4F1F-9C7B-C42E7008492C}"/>
      </w:docPartPr>
      <w:docPartBody>
        <w:p w:rsidR="002B1350" w:rsidRDefault="005F2028">
          <w:pPr>
            <w:pStyle w:val="CCB9F287E4124E0FB03B3B1A39287737"/>
          </w:pPr>
          <w:r>
            <w:rPr>
              <w:sz w:val="24"/>
            </w:rPr>
            <w:t>Subtotal</w:t>
          </w:r>
        </w:p>
      </w:docPartBody>
    </w:docPart>
    <w:docPart>
      <w:docPartPr>
        <w:name w:val="91A056A093AF49C18DA2393A815D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DEB4-41E0-42DC-A98F-C7AF5D3750F1}"/>
      </w:docPartPr>
      <w:docPartBody>
        <w:p w:rsidR="002B1350" w:rsidRDefault="005F2028">
          <w:pPr>
            <w:pStyle w:val="91A056A093AF49C18DA2393A815D6784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2B1350"/>
    <w:rsid w:val="005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DC8D2A7054EBA9EC79B7017EE1161">
    <w:name w:val="B77DC8D2A7054EBA9EC79B7017EE1161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18E865C029EA4D719F3979BCD8DD4BC4">
    <w:name w:val="18E865C029EA4D719F3979BCD8DD4BC4"/>
  </w:style>
  <w:style w:type="paragraph" w:customStyle="1" w:styleId="95E9BFFE653640C7968574B57B44B432">
    <w:name w:val="95E9BFFE653640C7968574B57B44B432"/>
  </w:style>
  <w:style w:type="paragraph" w:customStyle="1" w:styleId="78BBE6F4B25A4FDFA08E581C6C9A726A">
    <w:name w:val="78BBE6F4B25A4FDFA08E581C6C9A726A"/>
  </w:style>
  <w:style w:type="paragraph" w:customStyle="1" w:styleId="FC1DB95F0B894504817A2CED4CCBBA72">
    <w:name w:val="FC1DB95F0B894504817A2CED4CCBBA72"/>
  </w:style>
  <w:style w:type="paragraph" w:customStyle="1" w:styleId="B9CC33073C534A53B97B03C56EA20039">
    <w:name w:val="B9CC33073C534A53B97B03C56EA20039"/>
  </w:style>
  <w:style w:type="paragraph" w:customStyle="1" w:styleId="F4568E35400140AA84D8CDEB483FEAB8">
    <w:name w:val="F4568E35400140AA84D8CDEB483FEAB8"/>
  </w:style>
  <w:style w:type="paragraph" w:customStyle="1" w:styleId="0121E467316842F9A9C4BE3A7B43336E">
    <w:name w:val="0121E467316842F9A9C4BE3A7B43336E"/>
  </w:style>
  <w:style w:type="paragraph" w:customStyle="1" w:styleId="777EA66511544E9B90B74A5626FFFF81">
    <w:name w:val="777EA66511544E9B90B74A5626FFFF81"/>
  </w:style>
  <w:style w:type="paragraph" w:customStyle="1" w:styleId="7C82B81908264C82BD221856E484FC7D">
    <w:name w:val="7C82B81908264C82BD221856E484FC7D"/>
  </w:style>
  <w:style w:type="paragraph" w:customStyle="1" w:styleId="FB50F342376C4AF2A86BA3948A749C5E">
    <w:name w:val="FB50F342376C4AF2A86BA3948A749C5E"/>
  </w:style>
  <w:style w:type="paragraph" w:customStyle="1" w:styleId="F6AD06FAB73A4BDEAA44032828168D92">
    <w:name w:val="F6AD06FAB73A4BDEAA44032828168D92"/>
  </w:style>
  <w:style w:type="paragraph" w:customStyle="1" w:styleId="3CA12D0FBD7744F884E0AF7BACDEF407">
    <w:name w:val="3CA12D0FBD7744F884E0AF7BACDEF407"/>
  </w:style>
  <w:style w:type="paragraph" w:customStyle="1" w:styleId="BE9D2E507F1D49C8B19C35E9B1206391">
    <w:name w:val="BE9D2E507F1D49C8B19C35E9B1206391"/>
  </w:style>
  <w:style w:type="paragraph" w:customStyle="1" w:styleId="06B282E172D240BE9422C7B4C98FB6DE">
    <w:name w:val="06B282E172D240BE9422C7B4C98FB6DE"/>
  </w:style>
  <w:style w:type="paragraph" w:customStyle="1" w:styleId="E4AAD621C9F6431DB202AFF4B920B133">
    <w:name w:val="E4AAD621C9F6431DB202AFF4B920B133"/>
  </w:style>
  <w:style w:type="paragraph" w:customStyle="1" w:styleId="002500BCC29F4AC491C0ECA3F6CB0B47">
    <w:name w:val="002500BCC29F4AC491C0ECA3F6CB0B47"/>
  </w:style>
  <w:style w:type="paragraph" w:customStyle="1" w:styleId="7ECB436EF7D94745B5D88E3BACC0DAAF">
    <w:name w:val="7ECB436EF7D94745B5D88E3BACC0DAAF"/>
  </w:style>
  <w:style w:type="paragraph" w:customStyle="1" w:styleId="C868C28FB6A64A32A36B58E2669BEF17">
    <w:name w:val="C868C28FB6A64A32A36B58E2669BEF17"/>
  </w:style>
  <w:style w:type="paragraph" w:customStyle="1" w:styleId="3AC925118D6C4E32B6C5CB2AAD04367C">
    <w:name w:val="3AC925118D6C4E32B6C5CB2AAD04367C"/>
  </w:style>
  <w:style w:type="paragraph" w:customStyle="1" w:styleId="75DA2F4CE7FA4FF38C7E0B6887C4F3B7">
    <w:name w:val="75DA2F4CE7FA4FF38C7E0B6887C4F3B7"/>
  </w:style>
  <w:style w:type="paragraph" w:customStyle="1" w:styleId="479D7330A1E14E1882433C0D0EAAC8C5">
    <w:name w:val="479D7330A1E14E1882433C0D0EAAC8C5"/>
  </w:style>
  <w:style w:type="paragraph" w:customStyle="1" w:styleId="23C0A53D97D3454C966F675B6C326D01">
    <w:name w:val="23C0A53D97D3454C966F675B6C326D01"/>
  </w:style>
  <w:style w:type="paragraph" w:customStyle="1" w:styleId="4B864B40DD3F487AAAE57F87F5048FFA">
    <w:name w:val="4B864B40DD3F487AAAE57F87F5048FFA"/>
  </w:style>
  <w:style w:type="paragraph" w:customStyle="1" w:styleId="3DB36D40BB584750B0B14DE19BF1956B">
    <w:name w:val="3DB36D40BB584750B0B14DE19BF1956B"/>
  </w:style>
  <w:style w:type="paragraph" w:customStyle="1" w:styleId="159AF1D04F684340839B1556E6A0C1C8">
    <w:name w:val="159AF1D04F684340839B1556E6A0C1C8"/>
  </w:style>
  <w:style w:type="paragraph" w:customStyle="1" w:styleId="CD0B13012AE543338FAA57CEA5883D85">
    <w:name w:val="CD0B13012AE543338FAA57CEA5883D85"/>
  </w:style>
  <w:style w:type="paragraph" w:customStyle="1" w:styleId="8A5434448250421FABB362774CA0CFA1">
    <w:name w:val="8A5434448250421FABB362774CA0CFA1"/>
  </w:style>
  <w:style w:type="paragraph" w:customStyle="1" w:styleId="37EB5F66BEAF4A30934D96C1CE73371C">
    <w:name w:val="37EB5F66BEAF4A30934D96C1CE73371C"/>
  </w:style>
  <w:style w:type="paragraph" w:customStyle="1" w:styleId="93F3B40A044549E8A95FB923A7FEBFFC">
    <w:name w:val="93F3B40A044549E8A95FB923A7FEBFFC"/>
  </w:style>
  <w:style w:type="paragraph" w:customStyle="1" w:styleId="15DCDD2A670E43579F03076357F50E08">
    <w:name w:val="15DCDD2A670E43579F03076357F50E08"/>
  </w:style>
  <w:style w:type="paragraph" w:customStyle="1" w:styleId="2D9FA0CE670846F2A9BCD02B4056A808">
    <w:name w:val="2D9FA0CE670846F2A9BCD02B4056A808"/>
  </w:style>
  <w:style w:type="paragraph" w:customStyle="1" w:styleId="F9207A274290483197A6CF018028A9BA">
    <w:name w:val="F9207A274290483197A6CF018028A9BA"/>
  </w:style>
  <w:style w:type="paragraph" w:customStyle="1" w:styleId="BBBE8D9676E1401395DF2FB2A6FF14B7">
    <w:name w:val="BBBE8D9676E1401395DF2FB2A6FF14B7"/>
  </w:style>
  <w:style w:type="paragraph" w:customStyle="1" w:styleId="B9FCCC3EFAC54831A7432E3289B9291F">
    <w:name w:val="B9FCCC3EFAC54831A7432E3289B9291F"/>
  </w:style>
  <w:style w:type="paragraph" w:customStyle="1" w:styleId="A12636B38CBC46679FEF397230D5DC54">
    <w:name w:val="A12636B38CBC46679FEF397230D5DC54"/>
  </w:style>
  <w:style w:type="paragraph" w:customStyle="1" w:styleId="6959AF784B6D495494CAB67616A10575">
    <w:name w:val="6959AF784B6D495494CAB67616A10575"/>
  </w:style>
  <w:style w:type="paragraph" w:customStyle="1" w:styleId="99A24149B3DB4335A281F1DA06851041">
    <w:name w:val="99A24149B3DB4335A281F1DA06851041"/>
  </w:style>
  <w:style w:type="paragraph" w:customStyle="1" w:styleId="D5ECC72EBFAA495EB150795A4202C695">
    <w:name w:val="D5ECC72EBFAA495EB150795A4202C695"/>
  </w:style>
  <w:style w:type="paragraph" w:customStyle="1" w:styleId="E520A3BBCA4548758F7B5EE908AED716">
    <w:name w:val="E520A3BBCA4548758F7B5EE908AED716"/>
  </w:style>
  <w:style w:type="paragraph" w:customStyle="1" w:styleId="38D98B121DFA489E895A63557A868F78">
    <w:name w:val="38D98B121DFA489E895A63557A868F78"/>
  </w:style>
  <w:style w:type="paragraph" w:customStyle="1" w:styleId="1DBF1F797AD347D0BD10D473C29708B9">
    <w:name w:val="1DBF1F797AD347D0BD10D473C29708B9"/>
  </w:style>
  <w:style w:type="paragraph" w:customStyle="1" w:styleId="D2592B69AF6E493480EBE7DB324509CA">
    <w:name w:val="D2592B69AF6E493480EBE7DB324509CA"/>
  </w:style>
  <w:style w:type="paragraph" w:customStyle="1" w:styleId="0BB5115FF6084D17B22CA03953C5130A">
    <w:name w:val="0BB5115FF6084D17B22CA03953C5130A"/>
  </w:style>
  <w:style w:type="paragraph" w:customStyle="1" w:styleId="208700DA33F2402B94BF076123869267">
    <w:name w:val="208700DA33F2402B94BF076123869267"/>
  </w:style>
  <w:style w:type="paragraph" w:customStyle="1" w:styleId="99630890257845B798BEA35D63C8CA91">
    <w:name w:val="99630890257845B798BEA35D63C8CA91"/>
  </w:style>
  <w:style w:type="paragraph" w:customStyle="1" w:styleId="3957EDCEAD2E447A9B149F7031B0E6A6">
    <w:name w:val="3957EDCEAD2E447A9B149F7031B0E6A6"/>
  </w:style>
  <w:style w:type="paragraph" w:customStyle="1" w:styleId="02CCDDF7E9354B419C5801BEDFEA0F2B">
    <w:name w:val="02CCDDF7E9354B419C5801BEDFEA0F2B"/>
  </w:style>
  <w:style w:type="paragraph" w:customStyle="1" w:styleId="5BD36057428840399A034773C7B29F64">
    <w:name w:val="5BD36057428840399A034773C7B29F64"/>
  </w:style>
  <w:style w:type="paragraph" w:customStyle="1" w:styleId="A71AB739DA0B40C9A1661DD385D63185">
    <w:name w:val="A71AB739DA0B40C9A1661DD385D63185"/>
  </w:style>
  <w:style w:type="paragraph" w:customStyle="1" w:styleId="CCB9F287E4124E0FB03B3B1A39287737">
    <w:name w:val="CCB9F287E4124E0FB03B3B1A39287737"/>
  </w:style>
  <w:style w:type="paragraph" w:customStyle="1" w:styleId="9D9AD2369AFC4A47BE2B8AF99684A4AF">
    <w:name w:val="9D9AD2369AFC4A47BE2B8AF99684A4AF"/>
  </w:style>
  <w:style w:type="paragraph" w:customStyle="1" w:styleId="91A056A093AF49C18DA2393A815D6784">
    <w:name w:val="91A056A093AF49C18DA2393A815D6784"/>
  </w:style>
  <w:style w:type="paragraph" w:customStyle="1" w:styleId="856D0FAE5B1B4A6EB56779A1DA16F7A1">
    <w:name w:val="856D0FAE5B1B4A6EB56779A1DA16F7A1"/>
    <w:rsid w:val="005F2028"/>
  </w:style>
  <w:style w:type="paragraph" w:customStyle="1" w:styleId="CFC84DF1F2EF44E5848B498E8DECA2DE">
    <w:name w:val="CFC84DF1F2EF44E5848B498E8DECA2DE"/>
    <w:rsid w:val="005F2028"/>
  </w:style>
  <w:style w:type="paragraph" w:customStyle="1" w:styleId="EF616EC8E81F427D8EEE675695F808E5">
    <w:name w:val="EF616EC8E81F427D8EEE675695F808E5"/>
    <w:rsid w:val="005F2028"/>
  </w:style>
  <w:style w:type="paragraph" w:customStyle="1" w:styleId="9CD40A93CF364C0C87BE015E3D00EDA2">
    <w:name w:val="9CD40A93CF364C0C87BE015E3D00EDA2"/>
    <w:rsid w:val="005F2028"/>
  </w:style>
  <w:style w:type="paragraph" w:customStyle="1" w:styleId="4FBA4EFAA1394971A530DEC58BB74739">
    <w:name w:val="4FBA4EFAA1394971A530DEC58BB74739"/>
    <w:rsid w:val="005F2028"/>
  </w:style>
  <w:style w:type="paragraph" w:customStyle="1" w:styleId="6EB350FAA55F40C5AF2CDC831C1D1221">
    <w:name w:val="6EB350FAA55F40C5AF2CDC831C1D1221"/>
    <w:rsid w:val="005F2028"/>
  </w:style>
  <w:style w:type="paragraph" w:customStyle="1" w:styleId="A82DB9764D514D2AB118E7A1EF26954F">
    <w:name w:val="A82DB9764D514D2AB118E7A1EF26954F"/>
    <w:rsid w:val="005F2028"/>
  </w:style>
  <w:style w:type="paragraph" w:customStyle="1" w:styleId="5E9F34E9DABE485396B25241D62359EE">
    <w:name w:val="5E9F34E9DABE485396B25241D62359EE"/>
    <w:rsid w:val="005F2028"/>
  </w:style>
  <w:style w:type="paragraph" w:customStyle="1" w:styleId="8D22F688B646431CBED0F1C9866A92F1">
    <w:name w:val="8D22F688B646431CBED0F1C9866A92F1"/>
    <w:rsid w:val="005F2028"/>
  </w:style>
  <w:style w:type="paragraph" w:customStyle="1" w:styleId="ED53FB4654C54D8EB841CE2BB458FEE5">
    <w:name w:val="ED53FB4654C54D8EB841CE2BB458FEE5"/>
    <w:rsid w:val="005F2028"/>
  </w:style>
  <w:style w:type="paragraph" w:customStyle="1" w:styleId="25C7EB2AD6B54B5EB27B3AC1B11FC832">
    <w:name w:val="25C7EB2AD6B54B5EB27B3AC1B11FC832"/>
    <w:rsid w:val="005F2028"/>
  </w:style>
  <w:style w:type="paragraph" w:customStyle="1" w:styleId="6E322F41E6B340149DD65CC46C1CF829">
    <w:name w:val="6E322F41E6B340149DD65CC46C1CF829"/>
    <w:rsid w:val="005F2028"/>
  </w:style>
  <w:style w:type="paragraph" w:customStyle="1" w:styleId="004712176DFA4ED08D9C2E137ADDEAF5">
    <w:name w:val="004712176DFA4ED08D9C2E137ADDEAF5"/>
    <w:rsid w:val="005F2028"/>
  </w:style>
  <w:style w:type="paragraph" w:customStyle="1" w:styleId="EAE0C7B93DF543BB854064411B7027CC">
    <w:name w:val="EAE0C7B93DF543BB854064411B7027CC"/>
    <w:rsid w:val="005F2028"/>
  </w:style>
  <w:style w:type="paragraph" w:customStyle="1" w:styleId="EF56F922CC8041D182F862842A87A1C2">
    <w:name w:val="EF56F922CC8041D182F862842A87A1C2"/>
    <w:rsid w:val="005F2028"/>
  </w:style>
  <w:style w:type="paragraph" w:customStyle="1" w:styleId="44C775789EF84EB5A2EAE5894EEE7308">
    <w:name w:val="44C775789EF84EB5A2EAE5894EEE7308"/>
    <w:rsid w:val="005F2028"/>
  </w:style>
  <w:style w:type="paragraph" w:customStyle="1" w:styleId="7465A903F43341CD95F3DD2A1E8FE3FA">
    <w:name w:val="7465A903F43341CD95F3DD2A1E8FE3FA"/>
    <w:rsid w:val="005F2028"/>
  </w:style>
  <w:style w:type="paragraph" w:customStyle="1" w:styleId="3F882E540E3849E4BAEFB04E804284E2">
    <w:name w:val="3F882E540E3849E4BAEFB04E804284E2"/>
    <w:rsid w:val="005F2028"/>
  </w:style>
  <w:style w:type="paragraph" w:customStyle="1" w:styleId="CB8DC0E8B93B46B0B12E9A04A11AB8FF">
    <w:name w:val="CB8DC0E8B93B46B0B12E9A04A11AB8FF"/>
    <w:rsid w:val="005F2028"/>
  </w:style>
  <w:style w:type="paragraph" w:customStyle="1" w:styleId="C58796240DEB4ED282664A2E2A87942D">
    <w:name w:val="C58796240DEB4ED282664A2E2A87942D"/>
    <w:rsid w:val="005F2028"/>
  </w:style>
  <w:style w:type="paragraph" w:customStyle="1" w:styleId="D305ADC15EFA436EAC25398B5E65ED2A">
    <w:name w:val="D305ADC15EFA436EAC25398B5E65ED2A"/>
    <w:rsid w:val="005F2028"/>
  </w:style>
  <w:style w:type="paragraph" w:customStyle="1" w:styleId="E43ABCBB44004695A2F2A7C43C714AB4">
    <w:name w:val="E43ABCBB44004695A2F2A7C43C714AB4"/>
    <w:rsid w:val="005F2028"/>
  </w:style>
  <w:style w:type="paragraph" w:customStyle="1" w:styleId="4BD80C6B10EC4185B90C9C6972E82D34">
    <w:name w:val="4BD80C6B10EC4185B90C9C6972E82D34"/>
    <w:rsid w:val="005F2028"/>
  </w:style>
  <w:style w:type="paragraph" w:customStyle="1" w:styleId="178299FE1CEF4A028208B07AB7C8CCE5">
    <w:name w:val="178299FE1CEF4A028208B07AB7C8CCE5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347EC33-A07C-4E01-B613-192E4ADED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2019-09-19T13:02:00Z</dcterms:created>
  <dcterms:modified xsi:type="dcterms:W3CDTF">2019-09-20T11:20:00Z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2019-09-19T14:26:49Z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596f54f1-a1da-43c8-9364-00002d3a7b74</vt:lpwstr>
  </property>
  <property fmtid="{D5CDD505-2E9C-101B-9397-08002B2CF9AE}" pid="9" name="MSIP_Label_65c23df0-9a55-4099-90e0-17b72bfeaed2_ContentBits">
    <vt:lpwstr>0</vt:lpwstr>
  </property>
</Properties>
</file>