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>
            <w:bookmarkStart w:id="0" w:name="_GoBack"/>
            <w:bookmarkEnd w:id="0"/>
          </w:p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20/08/2019</w:t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3060A537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/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F758BE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SERC</w:t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0"/>
        <w:gridCol w:w="5919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6EACD772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>
              <w:t>10</w:t>
            </w:r>
            <w:r>
              <w:t xml:space="preserve"> * number of guests</w:t>
            </w:r>
            <w:r w:rsidR="00C63A10">
              <w:t xml:space="preserve">: </w:t>
            </w:r>
            <w:r>
              <w:t>12432324</w:t>
            </w:r>
          </w:p>
        </w:tc>
        <w:tc>
          <w:tcPr>
            <w:tcW w:w="2197" w:type="dxa"/>
          </w:tcPr>
          <w:p w14:paraId="6EA2A6AC" w14:textId="17018539" w:rsidR="00C446B0" w:rsidRDefault="00C63A10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20</w:t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47620909" w:rsidR="00C446B0" w:rsidRDefault="00C63A10" w:rsidP="00EB63A0">
            <w:pPr>
              <w:pStyle w:val="Normalright"/>
            </w:pPr>
            <w:r>
              <w:t xml:space="preserve">Band Name: </w:t>
            </w:r>
            <w:r>
              <w:t>AB/CD</w:t>
            </w:r>
          </w:p>
        </w:tc>
        <w:tc>
          <w:tcPr>
            <w:tcW w:w="2197" w:type="dxa"/>
          </w:tcPr>
          <w:p w14:paraId="08172E78" w14:textId="4EC73AD4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AB/CD</w:t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7C1E5B65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>
              <w:t>10</w:t>
            </w:r>
            <w:r w:rsidR="00F758BE">
              <w:t xml:space="preserve"> </w:t>
            </w:r>
            <w:r>
              <w:t>* the number of days</w:t>
            </w:r>
            <w:r w:rsidR="00F758BE">
              <w:t xml:space="preserve">: </w:t>
            </w:r>
            <w:r>
              <w:t>12432324</w:t>
            </w:r>
          </w:p>
        </w:tc>
        <w:tc>
          <w:tcPr>
            <w:tcW w:w="2197" w:type="dxa"/>
          </w:tcPr>
          <w:p w14:paraId="142C1951" w14:textId="48252F9C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£400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F758B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09156ACE" w:rsidR="00A340F2" w:rsidRDefault="00F758BE" w:rsidP="002F5404">
            <w:pPr>
              <w:jc w:val="right"/>
            </w:pPr>
            <w:r>
              <w:t>400</w:t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F758BE" w:rsidP="002F5404">
            <w:pPr>
              <w:jc w:val="right"/>
            </w:pPr>
            <w:r>
              <w:t>£50</w:t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0903FC66" w:rsidR="00A340F2" w:rsidRDefault="00F758BE" w:rsidP="002F5404">
            <w:pPr>
              <w:jc w:val="right"/>
            </w:pPr>
            <w:r>
              <w:t>450</w:t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0288F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00000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00000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00000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00000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00000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00000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A32325-3CB7-4CB9-82FB-54680498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